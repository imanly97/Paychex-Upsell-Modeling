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2CF6" w14:textId="4EE3683D" w:rsidR="00B82616" w:rsidRDefault="004A49A5">
      <w:pPr>
        <w:pStyle w:val="Heading1"/>
      </w:pPr>
      <w:r>
        <w:t>Capstone</w:t>
      </w:r>
    </w:p>
    <w:p w14:paraId="7F5E0482" w14:textId="71CAA5C3" w:rsidR="008042D1" w:rsidRDefault="008042D1" w:rsidP="008042D1">
      <w:r>
        <w:t>Project management</w:t>
      </w:r>
    </w:p>
    <w:p w14:paraId="09C273B8" w14:textId="0B47EF60" w:rsidR="004A49A5" w:rsidRDefault="000815B9" w:rsidP="004A49A5">
      <w:pPr>
        <w:pStyle w:val="ListParagraph"/>
        <w:numPr>
          <w:ilvl w:val="0"/>
          <w:numId w:val="6"/>
        </w:numPr>
      </w:pPr>
      <w:r>
        <w:t>Application of knowledge skills tools and techniques to meet project requirements</w:t>
      </w:r>
    </w:p>
    <w:p w14:paraId="61B6EDC6" w14:textId="26C37A80" w:rsidR="000815B9" w:rsidRDefault="000815B9" w:rsidP="004A49A5">
      <w:pPr>
        <w:pStyle w:val="ListParagraph"/>
        <w:numPr>
          <w:ilvl w:val="0"/>
          <w:numId w:val="6"/>
        </w:numPr>
      </w:pPr>
      <w:r>
        <w:t>Helps the company: increase success, grow internal resources, manage change, grow capabilities and expertise</w:t>
      </w:r>
    </w:p>
    <w:p w14:paraId="343F352D" w14:textId="6D7CDDF7" w:rsidR="000815B9" w:rsidRDefault="000815B9" w:rsidP="004A49A5">
      <w:pPr>
        <w:pStyle w:val="ListParagraph"/>
        <w:numPr>
          <w:ilvl w:val="0"/>
          <w:numId w:val="6"/>
        </w:numPr>
      </w:pPr>
      <w:r>
        <w:t>General framework:</w:t>
      </w:r>
    </w:p>
    <w:p w14:paraId="6A5C3507" w14:textId="6E396490" w:rsidR="000815B9" w:rsidRDefault="000815B9" w:rsidP="000815B9">
      <w:pPr>
        <w:pStyle w:val="ListParagraph"/>
        <w:numPr>
          <w:ilvl w:val="1"/>
          <w:numId w:val="6"/>
        </w:numPr>
      </w:pPr>
      <w:r>
        <w:t>Start the project, understand requirements, plan it out, do it, verify it, finish</w:t>
      </w:r>
    </w:p>
    <w:p w14:paraId="2AD3CDC4" w14:textId="2841DC8E" w:rsidR="0098383B" w:rsidRDefault="0098383B" w:rsidP="000815B9">
      <w:pPr>
        <w:pStyle w:val="ListParagraph"/>
        <w:numPr>
          <w:ilvl w:val="1"/>
          <w:numId w:val="6"/>
        </w:numPr>
      </w:pPr>
      <w:r>
        <w:t>“Are you making progress in time? Are you making progress in cost?”</w:t>
      </w:r>
    </w:p>
    <w:p w14:paraId="01B7038A" w14:textId="06462F24" w:rsidR="0098383B" w:rsidRDefault="008042D1" w:rsidP="008042D1">
      <w:r>
        <w:t>Data Science Lifecycle</w:t>
      </w:r>
    </w:p>
    <w:p w14:paraId="4D8B30F3" w14:textId="7C36B222" w:rsidR="008042D1" w:rsidRDefault="008042D1" w:rsidP="008042D1">
      <w:pPr>
        <w:pStyle w:val="ListParagraph"/>
        <w:numPr>
          <w:ilvl w:val="0"/>
          <w:numId w:val="6"/>
        </w:numPr>
      </w:pPr>
      <w:r>
        <w:t>Business understanding</w:t>
      </w:r>
    </w:p>
    <w:p w14:paraId="595CB36B" w14:textId="6C531E84" w:rsidR="008042D1" w:rsidRDefault="008042D1" w:rsidP="008042D1">
      <w:pPr>
        <w:pStyle w:val="ListParagraph"/>
        <w:numPr>
          <w:ilvl w:val="0"/>
          <w:numId w:val="6"/>
        </w:numPr>
      </w:pPr>
      <w:r>
        <w:t>Data mining</w:t>
      </w:r>
    </w:p>
    <w:p w14:paraId="4BC6A6D0" w14:textId="5F4D651B" w:rsidR="008042D1" w:rsidRDefault="008042D1" w:rsidP="008042D1">
      <w:pPr>
        <w:pStyle w:val="ListParagraph"/>
        <w:numPr>
          <w:ilvl w:val="0"/>
          <w:numId w:val="6"/>
        </w:numPr>
      </w:pPr>
      <w:r>
        <w:t>Data cleaning</w:t>
      </w:r>
    </w:p>
    <w:p w14:paraId="372CB8F7" w14:textId="41DA2A51" w:rsidR="008042D1" w:rsidRDefault="008042D1" w:rsidP="008042D1">
      <w:pPr>
        <w:pStyle w:val="ListParagraph"/>
        <w:numPr>
          <w:ilvl w:val="0"/>
          <w:numId w:val="6"/>
        </w:numPr>
      </w:pPr>
      <w:r>
        <w:t>EDA</w:t>
      </w:r>
    </w:p>
    <w:p w14:paraId="69962DE1" w14:textId="6B49778E" w:rsidR="008042D1" w:rsidRDefault="008042D1" w:rsidP="008042D1">
      <w:pPr>
        <w:pStyle w:val="ListParagraph"/>
        <w:numPr>
          <w:ilvl w:val="0"/>
          <w:numId w:val="6"/>
        </w:numPr>
      </w:pPr>
      <w:r>
        <w:t>Feature engineering</w:t>
      </w:r>
    </w:p>
    <w:p w14:paraId="7C7C82EF" w14:textId="59403F92" w:rsidR="008042D1" w:rsidRDefault="008042D1" w:rsidP="008042D1">
      <w:pPr>
        <w:pStyle w:val="ListParagraph"/>
        <w:numPr>
          <w:ilvl w:val="0"/>
          <w:numId w:val="6"/>
        </w:numPr>
      </w:pPr>
      <w:r>
        <w:t>Modeling</w:t>
      </w:r>
    </w:p>
    <w:p w14:paraId="10D398F0" w14:textId="44FC7F1A" w:rsidR="008042D1" w:rsidRDefault="008042D1" w:rsidP="008042D1">
      <w:pPr>
        <w:pStyle w:val="ListParagraph"/>
        <w:numPr>
          <w:ilvl w:val="0"/>
          <w:numId w:val="6"/>
        </w:numPr>
      </w:pPr>
      <w:r>
        <w:t>Viz</w:t>
      </w:r>
    </w:p>
    <w:p w14:paraId="25A4E5BC" w14:textId="2A6FF87B" w:rsidR="007B660F" w:rsidRDefault="007B660F" w:rsidP="007B660F"/>
    <w:p w14:paraId="249C56DC" w14:textId="2094D9FF" w:rsidR="007B660F" w:rsidRDefault="007B660F" w:rsidP="007B660F">
      <w:proofErr w:type="spellStart"/>
      <w:r>
        <w:t>Agrograph</w:t>
      </w:r>
      <w:proofErr w:type="spellEnd"/>
      <w:r>
        <w:t>:</w:t>
      </w:r>
    </w:p>
    <w:p w14:paraId="097BCD6D" w14:textId="29625BD9" w:rsidR="007B660F" w:rsidRDefault="007B660F" w:rsidP="007B660F">
      <w:pPr>
        <w:pStyle w:val="ListParagraph"/>
        <w:numPr>
          <w:ilvl w:val="0"/>
          <w:numId w:val="6"/>
        </w:numPr>
      </w:pPr>
      <w:r>
        <w:t>Ag tech. Provide “field-level” risk intelligence to ag banks, crop insurers and grain originators via ML. “credit score of agriculture”</w:t>
      </w:r>
    </w:p>
    <w:p w14:paraId="0614344A" w14:textId="6F377EA8" w:rsidR="007B660F" w:rsidRDefault="007B660F" w:rsidP="007B660F">
      <w:pPr>
        <w:pStyle w:val="ListParagraph"/>
        <w:numPr>
          <w:ilvl w:val="0"/>
          <w:numId w:val="6"/>
        </w:numPr>
      </w:pPr>
      <w:r>
        <w:t>Risk score produced via data acquisition, cleaning, feature engineering, prediction using ML algorithms</w:t>
      </w:r>
    </w:p>
    <w:p w14:paraId="3F02E167" w14:textId="1F614F31" w:rsidR="007B660F" w:rsidRDefault="007B660F" w:rsidP="007B660F">
      <w:pPr>
        <w:pStyle w:val="ListParagraph"/>
        <w:numPr>
          <w:ilvl w:val="0"/>
          <w:numId w:val="6"/>
        </w:numPr>
      </w:pPr>
      <w:r>
        <w:t xml:space="preserve">Project pitch: </w:t>
      </w:r>
      <w:r w:rsidR="00AE0F6C">
        <w:t xml:space="preserve">yield </w:t>
      </w:r>
      <w:r>
        <w:t xml:space="preserve">prediction with noisy </w:t>
      </w:r>
      <w:r w:rsidR="00AE0F6C">
        <w:t xml:space="preserve">limited training </w:t>
      </w:r>
      <w:r>
        <w:t xml:space="preserve">data </w:t>
      </w:r>
    </w:p>
    <w:p w14:paraId="7327D175" w14:textId="24250BDF" w:rsidR="00AE0F6C" w:rsidRDefault="00AE0F6C" w:rsidP="00AE0F6C">
      <w:pPr>
        <w:pStyle w:val="ListParagraph"/>
        <w:numPr>
          <w:ilvl w:val="1"/>
          <w:numId w:val="6"/>
        </w:numPr>
      </w:pPr>
      <w:r>
        <w:t>Cloud computing, yield prediction via ML</w:t>
      </w:r>
    </w:p>
    <w:p w14:paraId="346896AC" w14:textId="77777777" w:rsidR="00E752AE" w:rsidRDefault="00E752AE" w:rsidP="00E752AE"/>
    <w:p w14:paraId="3C453398" w14:textId="2B691CC0" w:rsidR="00E752AE" w:rsidRDefault="00E752AE" w:rsidP="00E752AE">
      <w:r>
        <w:lastRenderedPageBreak/>
        <w:t>Databricks:</w:t>
      </w:r>
    </w:p>
    <w:p w14:paraId="7A80CA89" w14:textId="2096F433" w:rsidR="00E752AE" w:rsidRDefault="007457FE" w:rsidP="00E752AE">
      <w:pPr>
        <w:pStyle w:val="ListParagraph"/>
        <w:numPr>
          <w:ilvl w:val="0"/>
          <w:numId w:val="6"/>
        </w:numPr>
      </w:pPr>
      <w:r>
        <w:t>Lakehouse platform: unify data, analytics, and AI workloads</w:t>
      </w:r>
    </w:p>
    <w:p w14:paraId="22E494DA" w14:textId="0758825F" w:rsidR="007457FE" w:rsidRDefault="007457FE" w:rsidP="00E752AE">
      <w:pPr>
        <w:pStyle w:val="ListParagraph"/>
        <w:numPr>
          <w:ilvl w:val="0"/>
          <w:numId w:val="6"/>
        </w:numPr>
      </w:pPr>
      <w:r>
        <w:t>Homelessness:</w:t>
      </w:r>
    </w:p>
    <w:p w14:paraId="698E299C" w14:textId="5A231182" w:rsidR="007457FE" w:rsidRDefault="007457FE" w:rsidP="007457FE">
      <w:pPr>
        <w:pStyle w:val="ListParagraph"/>
        <w:numPr>
          <w:ilvl w:val="1"/>
          <w:numId w:val="6"/>
        </w:numPr>
      </w:pPr>
      <w:r>
        <w:t>City data, income, weather, housing prices, augment with your own</w:t>
      </w:r>
    </w:p>
    <w:p w14:paraId="0E637EEC" w14:textId="412E9B90" w:rsidR="007457FE" w:rsidRDefault="007457FE" w:rsidP="007457FE">
      <w:pPr>
        <w:pStyle w:val="ListParagraph"/>
        <w:numPr>
          <w:ilvl w:val="1"/>
          <w:numId w:val="6"/>
        </w:numPr>
      </w:pPr>
      <w:r>
        <w:t>Insight extraction</w:t>
      </w:r>
    </w:p>
    <w:p w14:paraId="3412AE8B" w14:textId="194E0DF6" w:rsidR="007457FE" w:rsidRDefault="007457FE" w:rsidP="007457FE">
      <w:pPr>
        <w:pStyle w:val="ListParagraph"/>
        <w:numPr>
          <w:ilvl w:val="2"/>
          <w:numId w:val="6"/>
        </w:numPr>
      </w:pPr>
      <w:r>
        <w:t>How does homelessness differ by region, demographics, state policy, etc.</w:t>
      </w:r>
    </w:p>
    <w:p w14:paraId="627A5B13" w14:textId="2956DD54" w:rsidR="007457FE" w:rsidRDefault="007457FE" w:rsidP="007457FE">
      <w:pPr>
        <w:pStyle w:val="ListParagraph"/>
        <w:numPr>
          <w:ilvl w:val="2"/>
          <w:numId w:val="6"/>
        </w:numPr>
      </w:pPr>
      <w:r>
        <w:t>Which factors affect homelessness?</w:t>
      </w:r>
    </w:p>
    <w:p w14:paraId="04759B63" w14:textId="2F03DF6B" w:rsidR="007457FE" w:rsidRDefault="007457FE" w:rsidP="007457FE">
      <w:pPr>
        <w:pStyle w:val="ListParagraph"/>
        <w:numPr>
          <w:ilvl w:val="2"/>
          <w:numId w:val="6"/>
        </w:numPr>
      </w:pPr>
      <w:r>
        <w:t xml:space="preserve">Use within </w:t>
      </w:r>
      <w:proofErr w:type="spellStart"/>
      <w:r>
        <w:t>db</w:t>
      </w:r>
      <w:proofErr w:type="spellEnd"/>
      <w:r>
        <w:t xml:space="preserve"> notebooks, potential blog post. </w:t>
      </w:r>
    </w:p>
    <w:p w14:paraId="429ECCD6" w14:textId="2FC4BA8E" w:rsidR="007457FE" w:rsidRDefault="007457FE" w:rsidP="007457FE">
      <w:pPr>
        <w:pStyle w:val="ListParagraph"/>
        <w:numPr>
          <w:ilvl w:val="1"/>
          <w:numId w:val="6"/>
        </w:numPr>
      </w:pPr>
      <w:r>
        <w:t xml:space="preserve">Python, </w:t>
      </w:r>
      <w:proofErr w:type="spellStart"/>
      <w:r>
        <w:t>sql</w:t>
      </w:r>
      <w:proofErr w:type="spellEnd"/>
    </w:p>
    <w:p w14:paraId="29359B26" w14:textId="50F98F5A" w:rsidR="007457FE" w:rsidRDefault="007457FE" w:rsidP="007457FE">
      <w:r>
        <w:t>Paychex:</w:t>
      </w:r>
    </w:p>
    <w:p w14:paraId="10FD5D8B" w14:textId="42350C03" w:rsidR="007457FE" w:rsidRDefault="00BC7E2C" w:rsidP="007457FE">
      <w:pPr>
        <w:pStyle w:val="ListParagraph"/>
        <w:numPr>
          <w:ilvl w:val="0"/>
          <w:numId w:val="6"/>
        </w:numPr>
      </w:pPr>
      <w:r>
        <w:t xml:space="preserve">Develop a model to predict which </w:t>
      </w:r>
      <w:proofErr w:type="spellStart"/>
      <w:r>
        <w:t>paychex</w:t>
      </w:r>
      <w:proofErr w:type="spellEnd"/>
      <w:r>
        <w:t xml:space="preserve"> clients are more likely to purchase </w:t>
      </w:r>
      <w:r w:rsidR="008E150C">
        <w:t xml:space="preserve">professional employer </w:t>
      </w:r>
      <w:proofErr w:type="gramStart"/>
      <w:r w:rsidR="008E150C">
        <w:t>organization(</w:t>
      </w:r>
      <w:proofErr w:type="gramEnd"/>
      <w:r w:rsidR="008E150C">
        <w:t>PEO). These are HR services</w:t>
      </w:r>
    </w:p>
    <w:p w14:paraId="081AAC4E" w14:textId="7DB55CDB" w:rsidR="008E150C" w:rsidRDefault="008E150C" w:rsidP="007457FE">
      <w:pPr>
        <w:pStyle w:val="ListParagraph"/>
        <w:numPr>
          <w:ilvl w:val="0"/>
          <w:numId w:val="6"/>
        </w:numPr>
      </w:pPr>
      <w:r>
        <w:t>Data: each row is a clien</w:t>
      </w:r>
      <w:r w:rsidR="007C73E3">
        <w:t xml:space="preserve">t, and for each client can have multiple rows for each employee. Think it is aggregated. Anonymized. </w:t>
      </w:r>
    </w:p>
    <w:p w14:paraId="31B83811" w14:textId="5298B899" w:rsidR="004E332D" w:rsidRDefault="004E332D" w:rsidP="007457FE">
      <w:pPr>
        <w:pStyle w:val="ListParagraph"/>
        <w:numPr>
          <w:ilvl w:val="0"/>
          <w:numId w:val="6"/>
        </w:numPr>
      </w:pPr>
      <w:r>
        <w:t>EDA, upsell models, performance metrics of the problem, model deployment? Regular meetings/reports, code(R), final presentation</w:t>
      </w:r>
    </w:p>
    <w:p w14:paraId="47EEA3D7" w14:textId="47E99AD8" w:rsidR="00460027" w:rsidRDefault="00460027" w:rsidP="00460027"/>
    <w:p w14:paraId="05E05422" w14:textId="1055F45B" w:rsidR="00460027" w:rsidRDefault="00460027" w:rsidP="00460027">
      <w:r>
        <w:t>UR Electrical Team</w:t>
      </w:r>
    </w:p>
    <w:p w14:paraId="4C8C0B2B" w14:textId="2C49C211" w:rsidR="00460027" w:rsidRDefault="00460027" w:rsidP="00460027">
      <w:pPr>
        <w:pStyle w:val="ListParagraph"/>
        <w:numPr>
          <w:ilvl w:val="0"/>
          <w:numId w:val="6"/>
        </w:numPr>
      </w:pPr>
      <w:r>
        <w:t>A model to forecast demand</w:t>
      </w:r>
    </w:p>
    <w:p w14:paraId="24A6DE85" w14:textId="359BF898" w:rsidR="00460027" w:rsidRDefault="00460027" w:rsidP="00460027">
      <w:pPr>
        <w:pStyle w:val="ListParagraph"/>
        <w:numPr>
          <w:ilvl w:val="0"/>
          <w:numId w:val="6"/>
        </w:numPr>
      </w:pPr>
      <w:r>
        <w:t xml:space="preserve">Output CI for demand each hour for the next 72 hours </w:t>
      </w:r>
    </w:p>
    <w:p w14:paraId="3B9CA667" w14:textId="321FDED4" w:rsidR="00460027" w:rsidRDefault="00460027" w:rsidP="00460027">
      <w:pPr>
        <w:pStyle w:val="ListParagraph"/>
        <w:numPr>
          <w:ilvl w:val="0"/>
          <w:numId w:val="6"/>
        </w:numPr>
      </w:pPr>
      <w:r>
        <w:t xml:space="preserve">Output peak demand for the current day and the next 2 days </w:t>
      </w:r>
    </w:p>
    <w:p w14:paraId="0BB442AF" w14:textId="4CBE8778" w:rsidR="00460027" w:rsidRDefault="00460027" w:rsidP="006D75F0"/>
    <w:p w14:paraId="445FF2B7" w14:textId="61D88ADC" w:rsidR="006D75F0" w:rsidRDefault="006D75F0" w:rsidP="006D75F0">
      <w:proofErr w:type="spellStart"/>
      <w:r>
        <w:t>Mindglyph</w:t>
      </w:r>
      <w:proofErr w:type="spellEnd"/>
    </w:p>
    <w:p w14:paraId="4B5411CF" w14:textId="2EF5C3A7" w:rsidR="006D75F0" w:rsidRDefault="006D75F0" w:rsidP="006D75F0">
      <w:pPr>
        <w:pStyle w:val="ListParagraph"/>
        <w:numPr>
          <w:ilvl w:val="0"/>
          <w:numId w:val="6"/>
        </w:numPr>
      </w:pPr>
      <w:r>
        <w:t>Retail company</w:t>
      </w:r>
      <w:r w:rsidR="00BB240E">
        <w:t xml:space="preserve">: OpenCV </w:t>
      </w:r>
    </w:p>
    <w:p w14:paraId="3714A60B" w14:textId="12BEC1FF" w:rsidR="006D75F0" w:rsidRDefault="006D75F0" w:rsidP="006D75F0">
      <w:pPr>
        <w:pStyle w:val="ListParagraph"/>
        <w:numPr>
          <w:ilvl w:val="0"/>
          <w:numId w:val="6"/>
        </w:numPr>
      </w:pPr>
      <w:r>
        <w:t>Image analysis to gain insight from in person customers</w:t>
      </w:r>
    </w:p>
    <w:p w14:paraId="3B251619" w14:textId="16CDE91B" w:rsidR="006D75F0" w:rsidRDefault="006D75F0" w:rsidP="006D75F0">
      <w:pPr>
        <w:pStyle w:val="ListParagraph"/>
        <w:numPr>
          <w:ilvl w:val="0"/>
          <w:numId w:val="6"/>
        </w:numPr>
      </w:pPr>
      <w:r>
        <w:t>‘</w:t>
      </w:r>
      <w:proofErr w:type="gramStart"/>
      <w:r>
        <w:t>product</w:t>
      </w:r>
      <w:proofErr w:type="gramEnd"/>
      <w:r>
        <w:t xml:space="preserve"> affinity’ detection </w:t>
      </w:r>
    </w:p>
    <w:p w14:paraId="7474772A" w14:textId="02BB7958" w:rsidR="006D75F0" w:rsidRDefault="00BB240E" w:rsidP="006D75F0">
      <w:pPr>
        <w:pStyle w:val="ListParagraph"/>
        <w:numPr>
          <w:ilvl w:val="0"/>
          <w:numId w:val="6"/>
        </w:numPr>
      </w:pPr>
      <w:r>
        <w:t xml:space="preserve">1 </w:t>
      </w:r>
      <w:r w:rsidR="006D75F0">
        <w:t xml:space="preserve">Product recommendation system based on customer purchases, gaze, demographic, behavior, etc. </w:t>
      </w:r>
      <w:r>
        <w:t>ML modeling</w:t>
      </w:r>
    </w:p>
    <w:p w14:paraId="014ADB54" w14:textId="64FA1DF7" w:rsidR="006D75F0" w:rsidRDefault="00BB240E" w:rsidP="006D75F0">
      <w:pPr>
        <w:pStyle w:val="ListParagraph"/>
        <w:numPr>
          <w:ilvl w:val="0"/>
          <w:numId w:val="6"/>
        </w:numPr>
      </w:pPr>
      <w:r>
        <w:lastRenderedPageBreak/>
        <w:t xml:space="preserve">2 ML productization using lambda architecture: database engineer task – Kafka, spark, Hadoop, etc. </w:t>
      </w:r>
    </w:p>
    <w:p w14:paraId="10779A40" w14:textId="7A6C8BF1" w:rsidR="00BB240E" w:rsidRDefault="00BB240E" w:rsidP="006D75F0">
      <w:pPr>
        <w:pStyle w:val="ListParagraph"/>
        <w:numPr>
          <w:ilvl w:val="0"/>
          <w:numId w:val="6"/>
        </w:numPr>
      </w:pPr>
      <w:r>
        <w:t>3 Dense object detection and spatial mapping: deep learning models</w:t>
      </w:r>
    </w:p>
    <w:p w14:paraId="29347BE2" w14:textId="0B4ACB45" w:rsidR="00BB240E" w:rsidRDefault="00BB240E" w:rsidP="006D75F0">
      <w:pPr>
        <w:pStyle w:val="ListParagraph"/>
        <w:numPr>
          <w:ilvl w:val="0"/>
          <w:numId w:val="6"/>
        </w:numPr>
      </w:pPr>
      <w:r>
        <w:t>4 Product affinity analysis using gaze tracking</w:t>
      </w:r>
    </w:p>
    <w:p w14:paraId="4F64D262" w14:textId="0EA979A3" w:rsidR="003045A3" w:rsidRDefault="003045A3" w:rsidP="003045A3">
      <w:proofErr w:type="spellStart"/>
      <w:r>
        <w:t>MacroXstudio</w:t>
      </w:r>
      <w:proofErr w:type="spellEnd"/>
    </w:p>
    <w:p w14:paraId="0ACDA8DF" w14:textId="4CCDE5A4" w:rsidR="006E0BFC" w:rsidRDefault="003045A3" w:rsidP="006E0BFC">
      <w:pPr>
        <w:pStyle w:val="ListParagraph"/>
        <w:numPr>
          <w:ilvl w:val="0"/>
          <w:numId w:val="6"/>
        </w:numPr>
      </w:pPr>
      <w:r>
        <w:t>How do we generate alpha? Something unknown and useful</w:t>
      </w:r>
    </w:p>
    <w:p w14:paraId="11EFB31A" w14:textId="60E69B53" w:rsidR="006E0BFC" w:rsidRDefault="006E0BFC" w:rsidP="006E0BFC"/>
    <w:p w14:paraId="09E19FF7" w14:textId="4A15871B" w:rsidR="006E0BFC" w:rsidRDefault="006E0BFC" w:rsidP="006E0BFC">
      <w:r>
        <w:t>Wegmans</w:t>
      </w:r>
    </w:p>
    <w:p w14:paraId="36ECF4B2" w14:textId="45621A83" w:rsidR="006E0BFC" w:rsidRDefault="00331F0E" w:rsidP="006E0BFC">
      <w:pPr>
        <w:pStyle w:val="ListParagraph"/>
        <w:numPr>
          <w:ilvl w:val="0"/>
          <w:numId w:val="6"/>
        </w:numPr>
      </w:pPr>
      <w:r>
        <w:t xml:space="preserve">Customer competitor lookalike model whole foods, predict a </w:t>
      </w:r>
      <w:proofErr w:type="spellStart"/>
      <w:proofErr w:type="gramStart"/>
      <w:r>
        <w:t>customers</w:t>
      </w:r>
      <w:proofErr w:type="spellEnd"/>
      <w:proofErr w:type="gramEnd"/>
      <w:r>
        <w:t xml:space="preserve"> propensity to shop at whole foods</w:t>
      </w:r>
    </w:p>
    <w:p w14:paraId="5F9FFC1D" w14:textId="35A7080B" w:rsidR="00D1425A" w:rsidRDefault="00D1425A" w:rsidP="00D1425A">
      <w:r>
        <w:t>Paychex 2</w:t>
      </w:r>
    </w:p>
    <w:p w14:paraId="63EC70E6" w14:textId="61C8D9AC" w:rsidR="00D1425A" w:rsidRDefault="00D1425A" w:rsidP="00D1425A">
      <w:pPr>
        <w:pStyle w:val="ListParagraph"/>
        <w:numPr>
          <w:ilvl w:val="0"/>
          <w:numId w:val="6"/>
        </w:numPr>
      </w:pPr>
      <w:r>
        <w:t>Correlation between unemployment, significant events, small business data and the impact on Paychex’s client base?</w:t>
      </w:r>
    </w:p>
    <w:p w14:paraId="7153897A" w14:textId="54DCCA39" w:rsidR="00D1425A" w:rsidRDefault="00D1425A" w:rsidP="00D1425A">
      <w:pPr>
        <w:pStyle w:val="ListParagraph"/>
        <w:numPr>
          <w:ilvl w:val="0"/>
          <w:numId w:val="6"/>
        </w:numPr>
      </w:pPr>
      <w:r>
        <w:t>What external indicators have the highest impact on Paychex’s success?</w:t>
      </w:r>
    </w:p>
    <w:p w14:paraId="3546C80C" w14:textId="3A5464DF" w:rsidR="00D1425A" w:rsidRDefault="00D1425A" w:rsidP="00D1425A">
      <w:pPr>
        <w:pStyle w:val="ListParagraph"/>
        <w:numPr>
          <w:ilvl w:val="0"/>
          <w:numId w:val="6"/>
        </w:numPr>
      </w:pPr>
      <w:r>
        <w:t xml:space="preserve">What are the driving indicators for new sales and new </w:t>
      </w:r>
      <w:proofErr w:type="gramStart"/>
      <w:r>
        <w:t>losses</w:t>
      </w:r>
      <w:proofErr w:type="gramEnd"/>
    </w:p>
    <w:p w14:paraId="52AEA058" w14:textId="796EC278" w:rsidR="009B31C3" w:rsidRDefault="009B31C3" w:rsidP="009B31C3">
      <w:r>
        <w:t>RTS</w:t>
      </w:r>
    </w:p>
    <w:p w14:paraId="29277A98" w14:textId="36F4BF89" w:rsidR="009B31C3" w:rsidRDefault="009B31C3" w:rsidP="009B31C3">
      <w:pPr>
        <w:pStyle w:val="ListParagraph"/>
        <w:numPr>
          <w:ilvl w:val="0"/>
          <w:numId w:val="6"/>
        </w:numPr>
      </w:pPr>
      <w:r>
        <w:t>Cancellation modeling</w:t>
      </w:r>
    </w:p>
    <w:p w14:paraId="6664CC19" w14:textId="1349A74F" w:rsidR="000C0FF2" w:rsidRDefault="000C0FF2" w:rsidP="000C0FF2">
      <w:r>
        <w:t>GIDS</w:t>
      </w:r>
    </w:p>
    <w:p w14:paraId="0BA43F85" w14:textId="21CE4BF9" w:rsidR="000C0FF2" w:rsidRDefault="00A41B2B" w:rsidP="000C0FF2">
      <w:pPr>
        <w:pStyle w:val="ListParagraph"/>
        <w:numPr>
          <w:ilvl w:val="0"/>
          <w:numId w:val="6"/>
        </w:numPr>
      </w:pPr>
      <w:r>
        <w:t>Admissions insights/predict admissions</w:t>
      </w:r>
    </w:p>
    <w:p w14:paraId="411F9309" w14:textId="4C057920" w:rsidR="002A4C4D" w:rsidRDefault="002A4C4D" w:rsidP="002A4C4D"/>
    <w:p w14:paraId="0904A675" w14:textId="6D61C1D0" w:rsidR="002A4C4D" w:rsidRDefault="002A4C4D" w:rsidP="002A4C4D">
      <w:pPr>
        <w:pStyle w:val="ListParagraph"/>
        <w:numPr>
          <w:ilvl w:val="0"/>
          <w:numId w:val="7"/>
        </w:numPr>
      </w:pPr>
      <w:proofErr w:type="spellStart"/>
      <w:r>
        <w:t>DataBricks</w:t>
      </w:r>
      <w:proofErr w:type="spellEnd"/>
    </w:p>
    <w:p w14:paraId="5A554D69" w14:textId="32E93075" w:rsidR="000C0FF2" w:rsidRDefault="000C0FF2" w:rsidP="000C0FF2">
      <w:pPr>
        <w:pStyle w:val="ListParagraph"/>
        <w:numPr>
          <w:ilvl w:val="0"/>
          <w:numId w:val="7"/>
        </w:numPr>
      </w:pPr>
      <w:r>
        <w:t>UR utilities</w:t>
      </w:r>
    </w:p>
    <w:p w14:paraId="75EF5538" w14:textId="7D38BAC9" w:rsidR="002A4C4D" w:rsidRDefault="002A4C4D" w:rsidP="002A4C4D">
      <w:pPr>
        <w:pStyle w:val="ListParagraph"/>
        <w:numPr>
          <w:ilvl w:val="0"/>
          <w:numId w:val="7"/>
        </w:numPr>
      </w:pPr>
      <w:proofErr w:type="spellStart"/>
      <w:r>
        <w:t>Agrograph</w:t>
      </w:r>
      <w:proofErr w:type="spellEnd"/>
    </w:p>
    <w:p w14:paraId="2635E823" w14:textId="24EBE364" w:rsidR="002A4C4D" w:rsidRDefault="002A4C4D" w:rsidP="002A4C4D">
      <w:pPr>
        <w:pStyle w:val="ListParagraph"/>
        <w:numPr>
          <w:ilvl w:val="0"/>
          <w:numId w:val="7"/>
        </w:numPr>
      </w:pPr>
      <w:r>
        <w:t>Paychex 1</w:t>
      </w:r>
    </w:p>
    <w:p w14:paraId="087F2E9A" w14:textId="510D96B4" w:rsidR="002A4C4D" w:rsidRDefault="002A4C4D" w:rsidP="002A4C4D">
      <w:pPr>
        <w:pStyle w:val="ListParagraph"/>
        <w:numPr>
          <w:ilvl w:val="0"/>
          <w:numId w:val="7"/>
        </w:numPr>
      </w:pPr>
      <w:r>
        <w:t>Wegmans</w:t>
      </w:r>
    </w:p>
    <w:p w14:paraId="115B67F0" w14:textId="60DCCC24" w:rsidR="002A4C4D" w:rsidRDefault="002A4C4D" w:rsidP="002A4C4D">
      <w:pPr>
        <w:pStyle w:val="ListParagraph"/>
        <w:numPr>
          <w:ilvl w:val="0"/>
          <w:numId w:val="7"/>
        </w:numPr>
      </w:pPr>
      <w:r>
        <w:t>RTS</w:t>
      </w:r>
    </w:p>
    <w:p w14:paraId="11905FA4" w14:textId="04629F2B" w:rsidR="000C0FF2" w:rsidRDefault="000C0FF2" w:rsidP="002A4C4D">
      <w:pPr>
        <w:pStyle w:val="ListParagraph"/>
        <w:numPr>
          <w:ilvl w:val="0"/>
          <w:numId w:val="7"/>
        </w:numPr>
      </w:pPr>
      <w:proofErr w:type="spellStart"/>
      <w:r>
        <w:t>MacroXStudio</w:t>
      </w:r>
      <w:proofErr w:type="spellEnd"/>
      <w:r>
        <w:t xml:space="preserve"> Twitter</w:t>
      </w:r>
    </w:p>
    <w:p w14:paraId="5680E8B2" w14:textId="2A6BD7B9" w:rsidR="00140A78" w:rsidRDefault="00140A78" w:rsidP="002A4C4D">
      <w:pPr>
        <w:pStyle w:val="ListParagraph"/>
        <w:numPr>
          <w:ilvl w:val="0"/>
          <w:numId w:val="7"/>
        </w:numPr>
      </w:pPr>
      <w:proofErr w:type="spellStart"/>
      <w:r>
        <w:lastRenderedPageBreak/>
        <w:t>MacroXStudio</w:t>
      </w:r>
      <w:proofErr w:type="spellEnd"/>
      <w:r>
        <w:t xml:space="preserve"> Nightlights</w:t>
      </w:r>
    </w:p>
    <w:p w14:paraId="60B0AD47" w14:textId="77777777" w:rsidR="002A4C4D" w:rsidRDefault="002A4C4D" w:rsidP="002A4C4D"/>
    <w:p w14:paraId="67E63731" w14:textId="77777777" w:rsidR="00460027" w:rsidRDefault="00460027" w:rsidP="00460027"/>
    <w:p w14:paraId="41339596" w14:textId="77777777" w:rsidR="008042D1" w:rsidRPr="004A49A5" w:rsidRDefault="008042D1" w:rsidP="008042D1"/>
    <w:sectPr w:rsidR="008042D1" w:rsidRPr="004A49A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48003" w14:textId="77777777" w:rsidR="00E75706" w:rsidRDefault="00E75706">
      <w:r>
        <w:separator/>
      </w:r>
    </w:p>
    <w:p w14:paraId="7CAFCCA0" w14:textId="77777777" w:rsidR="00E75706" w:rsidRDefault="00E75706"/>
  </w:endnote>
  <w:endnote w:type="continuationSeparator" w:id="0">
    <w:p w14:paraId="58A08254" w14:textId="77777777" w:rsidR="00E75706" w:rsidRDefault="00E75706">
      <w:r>
        <w:continuationSeparator/>
      </w:r>
    </w:p>
    <w:p w14:paraId="20B4AB42" w14:textId="77777777" w:rsidR="00E75706" w:rsidRDefault="00E757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73E3F8" w14:textId="77777777" w:rsidR="00B82616" w:rsidRDefault="00F34F5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72086" w14:textId="77777777" w:rsidR="00E75706" w:rsidRDefault="00E75706">
      <w:r>
        <w:separator/>
      </w:r>
    </w:p>
    <w:p w14:paraId="39879DBB" w14:textId="77777777" w:rsidR="00E75706" w:rsidRDefault="00E75706"/>
  </w:footnote>
  <w:footnote w:type="continuationSeparator" w:id="0">
    <w:p w14:paraId="758C9C1A" w14:textId="77777777" w:rsidR="00E75706" w:rsidRDefault="00E75706">
      <w:r>
        <w:continuationSeparator/>
      </w:r>
    </w:p>
    <w:p w14:paraId="2E4D855C" w14:textId="77777777" w:rsidR="00E75706" w:rsidRDefault="00E757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DA4B91"/>
    <w:multiLevelType w:val="hybridMultilevel"/>
    <w:tmpl w:val="6BA06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80F33"/>
    <w:multiLevelType w:val="hybridMultilevel"/>
    <w:tmpl w:val="925404C4"/>
    <w:lvl w:ilvl="0" w:tplc="58DAF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26046"/>
    <w:multiLevelType w:val="hybridMultilevel"/>
    <w:tmpl w:val="3E98C63A"/>
    <w:lvl w:ilvl="0" w:tplc="D804A6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08"/>
    <w:rsid w:val="000815B9"/>
    <w:rsid w:val="000C0FF2"/>
    <w:rsid w:val="00140A78"/>
    <w:rsid w:val="00215F10"/>
    <w:rsid w:val="002A4C4D"/>
    <w:rsid w:val="003045A3"/>
    <w:rsid w:val="0032645F"/>
    <w:rsid w:val="00331F0E"/>
    <w:rsid w:val="00460027"/>
    <w:rsid w:val="004A49A5"/>
    <w:rsid w:val="004E332D"/>
    <w:rsid w:val="006D75F0"/>
    <w:rsid w:val="006E0BFC"/>
    <w:rsid w:val="0070264B"/>
    <w:rsid w:val="007457FE"/>
    <w:rsid w:val="007B660F"/>
    <w:rsid w:val="007C73E3"/>
    <w:rsid w:val="008042D1"/>
    <w:rsid w:val="008E150C"/>
    <w:rsid w:val="0098383B"/>
    <w:rsid w:val="009B31C3"/>
    <w:rsid w:val="009C28A9"/>
    <w:rsid w:val="00A41B2B"/>
    <w:rsid w:val="00AE0F6C"/>
    <w:rsid w:val="00B00DF6"/>
    <w:rsid w:val="00B82616"/>
    <w:rsid w:val="00BB240E"/>
    <w:rsid w:val="00BC7E2C"/>
    <w:rsid w:val="00D1425A"/>
    <w:rsid w:val="00E752AE"/>
    <w:rsid w:val="00E75706"/>
    <w:rsid w:val="00F34F52"/>
    <w:rsid w:val="00F7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706D2"/>
  <w15:chartTrackingRefBased/>
  <w15:docId w15:val="{74875098-ED4C-BA46-BF8E-CEC7E731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A4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saacmanly/Library/Containers/com.microsoft.Word/Data/Library/Application%20Support/Microsoft/Office/16.0/DTS/en-US%7b75BA3780-FC5B-7C41-85D0-0074E862D0AA%7d/%7bAACB89FD-24D5-B349-A26A-255832F2EBF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{AACB89FD-24D5-B349-A26A-255832F2EBF9}tf10002086.dotx</Template>
  <TotalTime>279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Isaac Manly</cp:lastModifiedBy>
  <cp:revision>10</cp:revision>
  <dcterms:created xsi:type="dcterms:W3CDTF">2021-08-25T14:22:00Z</dcterms:created>
  <dcterms:modified xsi:type="dcterms:W3CDTF">2021-09-15T19:48:00Z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